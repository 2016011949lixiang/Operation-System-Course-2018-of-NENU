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OS第三次作业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                        2016011979 罗沛林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题目：在操作系统课上老师提问了5人，仅有一人回答出了正确答案，其余4人没有答对。本班共有44人，以置信区间99%来算，问有全班听课人数占全班总人数的比例。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解答如图：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56530" cy="3479800"/>
            <wp:effectExtent l="0" t="0" r="1270" b="0"/>
            <wp:docPr id="1" name="图片 1" descr="IMG_5948(20180428-2025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5948(20180428-20255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70A06"/>
    <w:rsid w:val="6A870A0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2599;&#27803;&#26519;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2018-04-28T11:54:00Z</dcterms:created>
  <dc:creator>Genius</dc:creator>
  <cp:lastModifiedBy>Genius</cp:lastModifiedBy>
  <dcterms:modified xsi:type="dcterms:W3CDTF">2018-04-28T12:27:12Z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
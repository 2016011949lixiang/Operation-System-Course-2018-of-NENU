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操作系统第三次作业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信息科学与技术学院   中美计算机王馨悦  2016011937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从44名同学中取五名同学，听课的有一人，置信度为95%，求听课人数占总人数的比例。</w:t>
      </w:r>
    </w:p>
    <w:p>
      <w:r>
        <w:rPr>
          <w:rFonts w:hint="eastAsia"/>
          <w:lang w:val="en-US" w:eastAsia="zh-CN"/>
        </w:rPr>
        <w:t>解：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0020" cy="3930015"/>
            <wp:effectExtent l="0" t="0" r="17780" b="13335"/>
            <wp:docPr id="1" name="图片 1" descr="IMG_20180428_21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0428_213437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/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400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B78DB"/>
    <w:rsid w:val="3F5B78DB"/>
    <w:rsid w:val="4BC36D5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od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2018-04-28T11:14:00Z</dcterms:created>
  <dc:creator>Melody</dc:creator>
  <cp:lastModifiedBy>Melody</cp:lastModifiedBy>
  <dcterms:modified xsi:type="dcterms:W3CDTF">2018-04-28T13:39:46Z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